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F1BF" w14:textId="4F6F67DC" w:rsidR="002171C9" w:rsidRPr="00D87544" w:rsidRDefault="002171C9" w:rsidP="002171C9">
      <w:pPr>
        <w:pStyle w:val="ad"/>
        <w:spacing w:before="0" w:beforeAutospacing="0" w:after="0" w:afterAutospacing="0"/>
        <w:jc w:val="center"/>
        <w:rPr>
          <w:lang w:val="uk-UA" w:eastAsia="uk-UA"/>
        </w:rPr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Лабораторна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робота №</w:t>
      </w:r>
      <w:r w:rsidR="004F2DD3">
        <w:rPr>
          <w:rFonts w:ascii="Arial" w:hAnsi="Arial" w:cs="Arial"/>
          <w:b/>
          <w:bCs/>
          <w:color w:val="000000"/>
          <w:sz w:val="30"/>
          <w:szCs w:val="30"/>
          <w:lang w:val="uk-UA"/>
        </w:rPr>
        <w:t>1</w:t>
      </w:r>
    </w:p>
    <w:p w14:paraId="4228C5EA" w14:textId="15F1BE5F" w:rsidR="002439E4" w:rsidRDefault="00E05B5B" w:rsidP="00E05B5B">
      <w:pPr>
        <w:tabs>
          <w:tab w:val="left" w:pos="5670"/>
        </w:tabs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</w:pPr>
      <w:r w:rsidRPr="00E05B5B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Тема: </w:t>
      </w:r>
      <w:proofErr w:type="spellStart"/>
      <w:r w:rsidRPr="00E05B5B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Базові</w:t>
      </w:r>
      <w:proofErr w:type="spellEnd"/>
      <w:r w:rsidRPr="00E05B5B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E05B5B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конструкції</w:t>
      </w:r>
      <w:proofErr w:type="spellEnd"/>
      <w:r w:rsidRPr="00E05B5B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E05B5B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мови</w:t>
      </w:r>
      <w:proofErr w:type="spellEnd"/>
      <w:r w:rsidRPr="00E05B5B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РНР</w:t>
      </w:r>
    </w:p>
    <w:p w14:paraId="1C5C34CD" w14:textId="4ED978AB" w:rsidR="000C0356" w:rsidRDefault="00E05B5B" w:rsidP="00E05B5B">
      <w:pPr>
        <w:rPr>
          <w:rFonts w:ascii="Times New Roman" w:hAnsi="Times New Roman"/>
          <w:sz w:val="28"/>
          <w:szCs w:val="28"/>
          <w:lang w:val="ru-RU"/>
        </w:rPr>
      </w:pPr>
      <w:r w:rsidRPr="00E05B5B">
        <w:rPr>
          <w:rFonts w:ascii="Times New Roman" w:hAnsi="Times New Roman"/>
          <w:sz w:val="32"/>
          <w:szCs w:val="32"/>
          <w:lang w:val="ru-RU"/>
        </w:rPr>
        <w:drawing>
          <wp:inline distT="0" distB="0" distL="0" distR="0" wp14:anchorId="1807B18D" wp14:editId="7A332930">
            <wp:extent cx="4313294" cy="268247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278B" w14:textId="63CCB0E9" w:rsidR="000C0356" w:rsidRDefault="000C0356" w:rsidP="00E05B5B">
      <w:pPr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0C0356">
        <w:rPr>
          <w:rFonts w:ascii="Times New Roman" w:hAnsi="Times New Roman"/>
          <w:b/>
          <w:bCs/>
          <w:sz w:val="28"/>
          <w:szCs w:val="28"/>
          <w:lang w:val="ru-RU"/>
        </w:rPr>
        <w:t>Лістнинг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4A0CED67" w14:textId="77777777" w:rsidR="000C0356" w:rsidRPr="000C0356" w:rsidRDefault="000C0356" w:rsidP="000C03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&lt;!</w:t>
      </w:r>
      <w:proofErr w:type="spellStart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doctype</w:t>
      </w:r>
      <w:proofErr w:type="spellEnd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0C0356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0C0356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0C0356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0C0356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  </w:t>
      </w:r>
      <w:proofErr w:type="spellStart"/>
      <w:r w:rsidRPr="000C0356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user-scalable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maximum-scale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minimum-scale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0C0356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http-equiv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="X-UA-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Compatible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0C0356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ie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edge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0C035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Task_01</w:t>
      </w: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0C035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0C035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0C035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0C035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0C035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style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='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font-family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Arial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;'&gt;</w:t>
      </w:r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>Полину в мріях в купель океану,</w:t>
      </w:r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>Відчую &lt;b&gt;шовковистість&lt;/b&gt; глибини,</w:t>
      </w:r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Чарівні мушлі з 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дна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собі дістану,</w:t>
      </w:r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Щоб &lt;b&gt;&lt;i&gt;взимку&lt;/i&gt;&lt;/b&gt;</w:t>
      </w:r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&lt;u&gt;тішили&lt;/u&gt;</w:t>
      </w:r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    мене</w:t>
      </w:r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        вони…&lt;/</w:t>
      </w:r>
      <w:proofErr w:type="spellStart"/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0C035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0C035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C035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0C035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C035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0C035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0C0356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3EABD048" w14:textId="2BBF9DC7" w:rsidR="000C0356" w:rsidRDefault="00851201" w:rsidP="00E05B5B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851201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55B3F048" wp14:editId="7315F0B1">
            <wp:extent cx="5913632" cy="13183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AF49" w14:textId="4195751C" w:rsidR="00851201" w:rsidRDefault="00851201" w:rsidP="00E05B5B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DBA9B1A" w14:textId="1ADCE573" w:rsidR="00851201" w:rsidRDefault="00851201" w:rsidP="00E05B5B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75B3EAD" w14:textId="72803AC7" w:rsidR="00851201" w:rsidRDefault="00851201" w:rsidP="00E05B5B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C5BCC85" w14:textId="2CFD5A23" w:rsidR="00851201" w:rsidRDefault="00851201" w:rsidP="00E05B5B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Лістнинг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18D610F7" w14:textId="77777777" w:rsidR="004F2DD3" w:rsidRPr="004F2DD3" w:rsidRDefault="004F2DD3" w:rsidP="004F2D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&lt;!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doctype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 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user-scalable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maximum-scale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minimum-scale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http-equiv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="X-UA-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Compatible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edge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Task_02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change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Введіть кількість гривень: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number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change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change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required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button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Перевести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button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grn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change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kurs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38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dollars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round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grn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/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kurs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grn</w:t>
      </w:r>
      <w:proofErr w:type="spellEnd"/>
      <w:r w:rsidRPr="004F2DD3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грн. можна обміняти на </w:t>
      </w:r>
      <w:r w:rsidRPr="004F2DD3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dollars</w:t>
      </w:r>
      <w:proofErr w:type="spellEnd"/>
      <w:r w:rsidRPr="004F2DD3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доларів"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0E77C862" w14:textId="3FB3155F" w:rsidR="004F2DD3" w:rsidRDefault="004F2DD3" w:rsidP="00E05B5B">
      <w:pPr>
        <w:rPr>
          <w:rFonts w:ascii="Times New Roman" w:hAnsi="Times New Roman"/>
          <w:b/>
          <w:bCs/>
          <w:sz w:val="28"/>
          <w:szCs w:val="28"/>
        </w:rPr>
      </w:pPr>
    </w:p>
    <w:p w14:paraId="5447B6C0" w14:textId="7AED24B3" w:rsidR="004F2DD3" w:rsidRDefault="004F2DD3" w:rsidP="00E05B5B">
      <w:pPr>
        <w:rPr>
          <w:rFonts w:ascii="Times New Roman" w:hAnsi="Times New Roman"/>
          <w:b/>
          <w:bCs/>
          <w:sz w:val="28"/>
          <w:szCs w:val="28"/>
        </w:rPr>
      </w:pPr>
      <w:r w:rsidRPr="004F2DD3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533BD5A4" wp14:editId="397FE7D2">
            <wp:extent cx="6187976" cy="109737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D6D1" w14:textId="1370C7B6" w:rsidR="004F2DD3" w:rsidRDefault="004F2DD3" w:rsidP="00E05B5B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Лістнинг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3DC0162A" w14:textId="337E1DB1" w:rsidR="004F2DD3" w:rsidRPr="004F2DD3" w:rsidRDefault="004F2DD3" w:rsidP="004F2D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&lt;!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doctype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 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user-scalable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maximum-scale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minimum-scale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http-equiv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="X-UA-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Compatible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edge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Task_0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3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change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Введіть номер місяця: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number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change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change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required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button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Жмяк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button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change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season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"весна"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elseif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6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8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season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"літо"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}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elseif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9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11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season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"осінь"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season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"зима"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"Сезон пори року за номером місяця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-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season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68AA5693" w14:textId="2427DE2C" w:rsidR="004F2DD3" w:rsidRDefault="004F2DD3" w:rsidP="00E05B5B">
      <w:pPr>
        <w:rPr>
          <w:rFonts w:ascii="Times New Roman" w:hAnsi="Times New Roman"/>
          <w:b/>
          <w:bCs/>
          <w:sz w:val="28"/>
          <w:szCs w:val="28"/>
        </w:rPr>
      </w:pPr>
      <w:r w:rsidRPr="004F2DD3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8E0670C" wp14:editId="73DDEF07">
            <wp:extent cx="5814564" cy="7849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16ED" w14:textId="0B6C39C0" w:rsidR="004F2DD3" w:rsidRDefault="004F2DD3" w:rsidP="00E05B5B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Лістнинг</w:t>
      </w:r>
      <w:proofErr w:type="spellEnd"/>
    </w:p>
    <w:p w14:paraId="5EC346C4" w14:textId="77777777" w:rsidR="004F2DD3" w:rsidRPr="004F2DD3" w:rsidRDefault="004F2DD3" w:rsidP="004F2D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&lt;!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doctype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 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user-scalable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maximum-scale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minimum-scale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http-equiv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="X-UA-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Compatible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edge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Task_04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change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Введіть букву: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change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change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required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button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Жмяк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button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char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change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mb_strlen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$char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'UTF-8'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)&gt;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"Введіть 1 букву"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switch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char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'а'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'е'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'и'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'і'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'о'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'у'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'є'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'ї'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'ю'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'я'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type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"голосний"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default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type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"приголосний"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"Символ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char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-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type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51F031F9" w14:textId="5CAF0D93" w:rsidR="004F2DD3" w:rsidRDefault="004F2DD3" w:rsidP="00E05B5B">
      <w:pPr>
        <w:rPr>
          <w:rFonts w:ascii="Times New Roman" w:hAnsi="Times New Roman"/>
          <w:b/>
          <w:bCs/>
          <w:sz w:val="28"/>
          <w:szCs w:val="28"/>
        </w:rPr>
      </w:pPr>
    </w:p>
    <w:p w14:paraId="42A8AE06" w14:textId="7473F2DC" w:rsidR="004F2DD3" w:rsidRDefault="004F2DD3" w:rsidP="00E05B5B">
      <w:pPr>
        <w:rPr>
          <w:rFonts w:ascii="Times New Roman" w:hAnsi="Times New Roman"/>
          <w:b/>
          <w:bCs/>
          <w:sz w:val="28"/>
          <w:szCs w:val="28"/>
        </w:rPr>
      </w:pPr>
      <w:r w:rsidRPr="004F2DD3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4E8E09EF" wp14:editId="3A1FE3D3">
            <wp:extent cx="5989839" cy="20956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E0A1" w14:textId="10052C52" w:rsidR="004F2DD3" w:rsidRDefault="004F2DD3" w:rsidP="00E05B5B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Лістнинг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7F9B6738" w14:textId="7E0230C1" w:rsidR="004F2DD3" w:rsidRPr="004F2DD3" w:rsidRDefault="004F2DD3" w:rsidP="004F2D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&lt;!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doctype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 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user-scalable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maximum-scale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minimum-scale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http-equiv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="X-UA-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Compatible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edge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Task_0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5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Генеруємо випадкове тризначне число</w:t>
      </w:r>
      <w:r w:rsidRPr="004F2DD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999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Задача 1: знаходимо суму цифр числа</w:t>
      </w:r>
      <w:r w:rsidRPr="004F2DD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sum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array_sum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str_split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Задача 2: знаходимо число, отримане виписуванням в зворотному порядку цифр даного тризначного натурального числа</w:t>
      </w:r>
      <w:r w:rsidRPr="004F2DD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reversed_number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strrev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Задача 3: переставляємо цифри так, щоб нове число виявилося найбільшим з можливих</w:t>
      </w:r>
      <w:r w:rsidRPr="004F2DD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digits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str_split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rsort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digits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max_number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implode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digits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Виводимо результат</w:t>
      </w:r>
      <w:r w:rsidRPr="004F2DD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&lt;b&gt; Задане число: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&lt;/b&gt; &lt;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1. Сума його цифр: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sum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2. Число, отримане виписуванням в зворотному порядку цифр: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reversed_number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3. Найбільше число, отримане після перестановки цифр: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max_number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31A81D5F" w14:textId="109F7851" w:rsidR="004F2DD3" w:rsidRDefault="004F2DD3" w:rsidP="00E05B5B">
      <w:pPr>
        <w:rPr>
          <w:rFonts w:ascii="Times New Roman" w:hAnsi="Times New Roman"/>
          <w:b/>
          <w:bCs/>
          <w:sz w:val="28"/>
          <w:szCs w:val="28"/>
        </w:rPr>
      </w:pPr>
      <w:r w:rsidRPr="004F2DD3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66757BC6" wp14:editId="441A44A7">
            <wp:extent cx="6134632" cy="14860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F688" w14:textId="77777777" w:rsidR="004F2DD3" w:rsidRDefault="004F2DD3" w:rsidP="00E05B5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1)</w:t>
      </w:r>
    </w:p>
    <w:p w14:paraId="50D7768B" w14:textId="370A64AB" w:rsidR="004F2DD3" w:rsidRDefault="004F2DD3" w:rsidP="00E05B5B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Лістнинг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7E994326" w14:textId="0EB18AB1" w:rsidR="004F2DD3" w:rsidRPr="004F2DD3" w:rsidRDefault="004F2DD3" w:rsidP="004F2D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&lt;!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doctype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 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user-scalable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maximum-scale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minimum-scale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http-equiv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="X-UA-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Compatible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edge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Task_0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6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&lt;div&gt;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row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Введіть кількість рядків: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number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row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row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required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col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Введіть кількість </w:t>
      </w:r>
      <w:proofErr w:type="spellStart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столбців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number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col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col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required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button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Жмяк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button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printTable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rows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columns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table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style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='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width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: 250px;height: 250px;'&gt;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rows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$j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$j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columns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$j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sprintf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'#%06X'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0xFFFFFF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td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style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='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background-color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;'&gt;&lt;/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td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table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printTable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row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],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col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&lt;/div&gt;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24C4D442" w14:textId="72A5D92B" w:rsidR="004F2DD3" w:rsidRDefault="004F2DD3" w:rsidP="00E05B5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2)</w:t>
      </w:r>
    </w:p>
    <w:p w14:paraId="5F893956" w14:textId="56D337E5" w:rsidR="004F2DD3" w:rsidRDefault="004F2DD3" w:rsidP="00E05B5B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Лістнинг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7BF75EF" w14:textId="2FE196C5" w:rsidR="004F2DD3" w:rsidRPr="004F2DD3" w:rsidRDefault="004F2DD3" w:rsidP="004F2D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&lt;!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doctype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lastRenderedPageBreak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 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user-scalable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maximum-scale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=1.0,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minimum-scale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http-equiv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="X-UA-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Compatible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edge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Task_0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6_02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&lt;div 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="../task_06_02/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change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Введіть кількість квадратів: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number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change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change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required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button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 </w:t>
      </w:r>
      <w:proofErr w:type="spellStart"/>
      <w:r w:rsidRPr="004F2DD3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Жмяк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button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4F2DD3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printSquares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$n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colors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[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red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$n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50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200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top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500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left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4F2DD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1000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proofErr w:type="spellEnd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colors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array_rand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colors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)];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&lt;div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style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='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position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absolute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top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top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left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left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width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height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background-color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;'&gt;&lt;/div&gt;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4F2DD3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printSquares</w:t>
      </w:r>
      <w:proofErr w:type="spellEnd"/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F2DD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change</w:t>
      </w:r>
      <w:proofErr w:type="spellEnd"/>
      <w:r w:rsidRPr="004F2DD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]);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4F2DD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F2DD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&lt;/div&gt;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4F2DD3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00143745" w14:textId="77777777" w:rsidR="004F2DD3" w:rsidRPr="00851201" w:rsidRDefault="004F2DD3" w:rsidP="00E05B5B">
      <w:pPr>
        <w:rPr>
          <w:rFonts w:ascii="Times New Roman" w:hAnsi="Times New Roman"/>
          <w:b/>
          <w:bCs/>
          <w:sz w:val="28"/>
          <w:szCs w:val="28"/>
        </w:rPr>
      </w:pPr>
    </w:p>
    <w:sectPr w:rsidR="004F2DD3" w:rsidRPr="00851201" w:rsidSect="009F131C">
      <w:headerReference w:type="default" r:id="rId14"/>
      <w:headerReference w:type="first" r:id="rId15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9C4FF" w14:textId="77777777" w:rsidR="00756DFA" w:rsidRDefault="00756DFA">
      <w:r>
        <w:separator/>
      </w:r>
    </w:p>
  </w:endnote>
  <w:endnote w:type="continuationSeparator" w:id="0">
    <w:p w14:paraId="5BEB5F2D" w14:textId="77777777" w:rsidR="00756DFA" w:rsidRDefault="0075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BBC9" w14:textId="77777777" w:rsidR="00756DFA" w:rsidRDefault="00756DFA">
      <w:r>
        <w:separator/>
      </w:r>
    </w:p>
  </w:footnote>
  <w:footnote w:type="continuationSeparator" w:id="0">
    <w:p w14:paraId="5286CA6F" w14:textId="77777777" w:rsidR="00756DFA" w:rsidRDefault="00756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5DF05A88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2171C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3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C05CB7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 w:rsidR="002171C9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C05CB7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  <w:r w:rsidR="002171C9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414ECC" w:rsidRPr="003E0570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5DF05A88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2171C9">
                        <w:rPr>
                          <w:rFonts w:ascii="Calibri" w:hAnsi="Calibri"/>
                          <w:sz w:val="24"/>
                          <w:szCs w:val="24"/>
                        </w:rPr>
                        <w:t>3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C05CB7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</w:t>
                      </w:r>
                      <w:r w:rsidR="002171C9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C05CB7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0</w:t>
                      </w:r>
                      <w:r w:rsidR="002171C9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3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414ECC" w:rsidRPr="003E0570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0D108BA0" w:rsidR="00326D2B" w:rsidRPr="00C95106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2171C9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</w:t>
                            </w:r>
                            <w:r w:rsidR="002171C9">
                              <w:rPr>
                                <w:rFonts w:ascii="Calibri" w:hAnsi="Calibri"/>
                                <w:color w:val="FF0000"/>
                                <w:szCs w:val="28"/>
                                <w:lang w:val="en-US"/>
                              </w:rPr>
                              <w:t>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2171C9">
                              <w:rPr>
                                <w:rFonts w:ascii="Calibri" w:hAnsi="Calibri"/>
                                <w:color w:val="FF0000"/>
                                <w:szCs w:val="28"/>
                                <w:lang w:val="en-US"/>
                              </w:rPr>
                              <w:t>03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414ECC" w:rsidRPr="003E057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4BFFEE32" w:rsidR="00326D2B" w:rsidRPr="003E0570" w:rsidRDefault="002171C9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Бекіров</w:t>
                              </w:r>
                              <w:proofErr w:type="spellEnd"/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 xml:space="preserve"> А.Е.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7417FC74" w:rsidR="00326D2B" w:rsidRPr="003E0570" w:rsidRDefault="004F2DD3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Ковтун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276A0740" w:rsidR="00326D2B" w:rsidRPr="002638A5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77777777"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3BC64C44" w:rsidR="00326D2B" w:rsidRPr="002439E4" w:rsidRDefault="002439E4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1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4891BD64" w:rsidR="00326D2B" w:rsidRPr="002171C9" w:rsidRDefault="00B86DBA" w:rsidP="002171C9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</w:pPr>
                            <w:r w:rsidRPr="002171C9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>ФІКТ</w:t>
                            </w:r>
                            <w:r w:rsidRPr="002171C9">
                              <w:rPr>
                                <w:rFonts w:ascii="Times New Roman" w:hAnsi="Times New Roman"/>
                                <w:sz w:val="32"/>
                                <w:szCs w:val="18"/>
                              </w:rPr>
                              <w:t>,</w:t>
                            </w:r>
                            <w:r w:rsidRPr="002171C9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 xml:space="preserve"> гр. </w:t>
                            </w:r>
                            <w:r w:rsidR="002171C9" w:rsidRPr="002171C9">
                              <w:rPr>
                                <w:rFonts w:ascii="Arial" w:hAnsi="Arial"/>
                                <w:color w:val="FF0000"/>
                                <w:sz w:val="32"/>
                                <w:szCs w:val="18"/>
                              </w:rPr>
                              <w:t>В</w:t>
                            </w:r>
                            <w:r w:rsidR="002171C9">
                              <w:rPr>
                                <w:rFonts w:ascii="Arial" w:hAnsi="Arial"/>
                                <w:color w:val="FF0000"/>
                                <w:sz w:val="32"/>
                                <w:szCs w:val="18"/>
                              </w:rPr>
                              <w:t>Т-22-1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0D108BA0" w:rsidR="00326D2B" w:rsidRPr="00C95106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2171C9">
                        <w:rPr>
                          <w:rFonts w:ascii="Calibri" w:hAnsi="Calibri"/>
                          <w:szCs w:val="28"/>
                          <w:lang w:val="en-US"/>
                        </w:rPr>
                        <w:t>23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>
                        <w:rPr>
                          <w:rFonts w:ascii="Calibri" w:hAnsi="Calibri"/>
                          <w:color w:val="FF0000"/>
                          <w:szCs w:val="28"/>
                        </w:rPr>
                        <w:t>1</w:t>
                      </w:r>
                      <w:r w:rsidR="002171C9">
                        <w:rPr>
                          <w:rFonts w:ascii="Calibri" w:hAnsi="Calibri"/>
                          <w:color w:val="FF0000"/>
                          <w:szCs w:val="28"/>
                          <w:lang w:val="en-US"/>
                        </w:rPr>
                        <w:t>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2171C9">
                        <w:rPr>
                          <w:rFonts w:ascii="Calibri" w:hAnsi="Calibri"/>
                          <w:color w:val="FF0000"/>
                          <w:szCs w:val="28"/>
                          <w:lang w:val="en-US"/>
                        </w:rPr>
                        <w:t>03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414ECC" w:rsidRPr="003E0570">
                        <w:rPr>
                          <w:rFonts w:ascii="Calibri" w:hAnsi="Calibri"/>
                          <w:color w:val="FF0000"/>
                          <w:szCs w:val="28"/>
                        </w:rPr>
                        <w:t>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4BFFEE32" w:rsidR="00326D2B" w:rsidRPr="003E0570" w:rsidRDefault="002171C9" w:rsidP="00B66788">
                        <w:pP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Бекіров</w:t>
                        </w:r>
                        <w:proofErr w:type="spellEnd"/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 xml:space="preserve"> А.Е.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7417FC74" w:rsidR="00326D2B" w:rsidRPr="003E0570" w:rsidRDefault="004F2DD3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Ковтун В.В.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276A0740" w:rsidR="00326D2B" w:rsidRPr="002638A5" w:rsidRDefault="00326D2B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77777777"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3BC64C44" w:rsidR="00326D2B" w:rsidRPr="002439E4" w:rsidRDefault="002439E4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en-US"/>
                        </w:rPr>
                      </w:pPr>
                      <w:r>
                        <w:rPr>
                          <w:iCs/>
                          <w:sz w:val="18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4891BD64" w:rsidR="00326D2B" w:rsidRPr="002171C9" w:rsidRDefault="00B86DBA" w:rsidP="002171C9">
                      <w:pPr>
                        <w:pStyle w:val="a5"/>
                        <w:jc w:val="center"/>
                        <w:rPr>
                          <w:rFonts w:ascii="Arial" w:hAnsi="Arial"/>
                          <w:sz w:val="32"/>
                          <w:szCs w:val="18"/>
                        </w:rPr>
                      </w:pPr>
                      <w:r w:rsidRPr="002171C9">
                        <w:rPr>
                          <w:rFonts w:ascii="Arial" w:hAnsi="Arial"/>
                          <w:sz w:val="32"/>
                          <w:szCs w:val="18"/>
                        </w:rPr>
                        <w:t>ФІКТ</w:t>
                      </w:r>
                      <w:r w:rsidRPr="002171C9">
                        <w:rPr>
                          <w:rFonts w:ascii="Times New Roman" w:hAnsi="Times New Roman"/>
                          <w:sz w:val="32"/>
                          <w:szCs w:val="18"/>
                        </w:rPr>
                        <w:t>,</w:t>
                      </w:r>
                      <w:r w:rsidRPr="002171C9">
                        <w:rPr>
                          <w:rFonts w:ascii="Arial" w:hAnsi="Arial"/>
                          <w:sz w:val="32"/>
                          <w:szCs w:val="18"/>
                        </w:rPr>
                        <w:t xml:space="preserve"> гр. </w:t>
                      </w:r>
                      <w:r w:rsidR="002171C9" w:rsidRPr="002171C9">
                        <w:rPr>
                          <w:rFonts w:ascii="Arial" w:hAnsi="Arial"/>
                          <w:color w:val="FF0000"/>
                          <w:sz w:val="32"/>
                          <w:szCs w:val="18"/>
                        </w:rPr>
                        <w:t>В</w:t>
                      </w:r>
                      <w:r w:rsidR="002171C9">
                        <w:rPr>
                          <w:rFonts w:ascii="Arial" w:hAnsi="Arial"/>
                          <w:color w:val="FF0000"/>
                          <w:sz w:val="32"/>
                          <w:szCs w:val="18"/>
                        </w:rPr>
                        <w:t>Т-22-1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4CC4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0356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96261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171C9"/>
    <w:rsid w:val="00220A87"/>
    <w:rsid w:val="00221EF8"/>
    <w:rsid w:val="00236856"/>
    <w:rsid w:val="002439E4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4F2DD3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56DF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1201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B7B85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87544"/>
    <w:rsid w:val="00D9398B"/>
    <w:rsid w:val="00DA5908"/>
    <w:rsid w:val="00DC364C"/>
    <w:rsid w:val="00DC4471"/>
    <w:rsid w:val="00DC45F2"/>
    <w:rsid w:val="00DD4CAF"/>
    <w:rsid w:val="00DD78D7"/>
    <w:rsid w:val="00DE1ACC"/>
    <w:rsid w:val="00DE1AEF"/>
    <w:rsid w:val="00DF189B"/>
    <w:rsid w:val="00DF53AD"/>
    <w:rsid w:val="00DF53B9"/>
    <w:rsid w:val="00DF5C55"/>
    <w:rsid w:val="00DF7A47"/>
    <w:rsid w:val="00E01025"/>
    <w:rsid w:val="00E05B5B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106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14</TotalTime>
  <Pages>6</Pages>
  <Words>4302</Words>
  <Characters>2453</Characters>
  <Application>Microsoft Office Word</Application>
  <DocSecurity>0</DocSecurity>
  <Lines>20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алихан</cp:lastModifiedBy>
  <cp:revision>2</cp:revision>
  <cp:lastPrinted>2015-03-05T20:32:00Z</cp:lastPrinted>
  <dcterms:created xsi:type="dcterms:W3CDTF">2024-02-16T15:06:00Z</dcterms:created>
  <dcterms:modified xsi:type="dcterms:W3CDTF">2024-02-16T15:06:00Z</dcterms:modified>
</cp:coreProperties>
</file>